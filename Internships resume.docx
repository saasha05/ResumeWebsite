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D00DD" w14:textId="77777777" w:rsidR="00C067C5" w:rsidRPr="00DC320C" w:rsidRDefault="00F17C52" w:rsidP="00DC320C">
      <w:pPr>
        <w:pStyle w:val="Title"/>
        <w:pBdr>
          <w:bottom w:val="double" w:sz="2" w:space="0" w:color="595959" w:themeColor="text1" w:themeTint="A6"/>
        </w:pBdr>
        <w:jc w:val="center"/>
        <w:rPr>
          <w:rFonts w:ascii="Rig Solid Bold Fil" w:hAnsi="Rig Solid Bold Fil"/>
        </w:rPr>
      </w:pPr>
      <w:r w:rsidRPr="00DC320C">
        <w:rPr>
          <w:rFonts w:ascii="Rig Solid Bold Fil" w:hAnsi="Rig Solid Bold Fil"/>
        </w:rPr>
        <w:t>Saasha mor</w:t>
      </w:r>
    </w:p>
    <w:tbl>
      <w:tblPr>
        <w:tblStyle w:val="ResumeTable"/>
        <w:tblW w:w="4254" w:type="pct"/>
        <w:tblInd w:w="90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7718"/>
      </w:tblGrid>
      <w:tr w:rsidR="00260D3F" w:rsidRPr="00DC320C" w14:paraId="1846C714" w14:textId="77777777" w:rsidTr="006F655E">
        <w:trPr>
          <w:trHeight w:val="495"/>
          <w:tblHeader/>
        </w:trPr>
        <w:tc>
          <w:tcPr>
            <w:tcW w:w="5000" w:type="pct"/>
          </w:tcPr>
          <w:p w14:paraId="56FCDC5F" w14:textId="4E4DF009" w:rsidR="00DC320C" w:rsidRPr="006F655E" w:rsidRDefault="002E34B8" w:rsidP="006F655E">
            <w:pPr>
              <w:pStyle w:val="ContactInfo"/>
              <w:jc w:val="center"/>
              <w:rPr>
                <w:rFonts w:ascii="Montserrat" w:hAnsi="Montserrat"/>
                <w:szCs w:val="18"/>
              </w:rPr>
            </w:pPr>
            <w:hyperlink r:id="rId11" w:history="1">
              <w:r w:rsidR="00F17C52" w:rsidRPr="00DC320C">
                <w:rPr>
                  <w:rStyle w:val="Hyperlink"/>
                  <w:rFonts w:ascii="Montserrat" w:hAnsi="Montserrat"/>
                  <w:szCs w:val="18"/>
                </w:rPr>
                <w:t>saashm@uw.edu</w:t>
              </w:r>
            </w:hyperlink>
            <w:r w:rsidR="00F17C52" w:rsidRPr="00DC320C">
              <w:rPr>
                <w:rFonts w:ascii="Montserrat" w:hAnsi="Montserrat"/>
                <w:szCs w:val="18"/>
              </w:rPr>
              <w:t xml:space="preserve"> | +1 206-972-9552 |</w:t>
            </w:r>
            <w:r w:rsidR="008D335F">
              <w:rPr>
                <w:rFonts w:ascii="Montserrat" w:hAnsi="Montserrat"/>
                <w:szCs w:val="18"/>
              </w:rPr>
              <w:t xml:space="preserve"> </w:t>
            </w:r>
            <w:r w:rsidR="008D335F" w:rsidRPr="008D335F">
              <w:rPr>
                <w:rFonts w:ascii="Montserrat" w:hAnsi="Montserrat"/>
                <w:szCs w:val="18"/>
              </w:rPr>
              <w:t>saasha05.github.io</w:t>
            </w:r>
          </w:p>
          <w:p w14:paraId="3D9F031A" w14:textId="77777777" w:rsidR="00DC320C" w:rsidRPr="00DC320C" w:rsidRDefault="00DC320C">
            <w:pPr>
              <w:pStyle w:val="ContactInfo"/>
              <w:rPr>
                <w:rFonts w:ascii="Montserrat" w:hAnsi="Montserrat"/>
              </w:rPr>
            </w:pPr>
          </w:p>
        </w:tc>
      </w:tr>
    </w:tbl>
    <w:p w14:paraId="6E4FFA71" w14:textId="77777777" w:rsidR="00C067C5" w:rsidRPr="00DC320C" w:rsidRDefault="00F17C52" w:rsidP="002563E8">
      <w:pPr>
        <w:pStyle w:val="Heading1"/>
        <w:rPr>
          <w:rFonts w:ascii="Montserrat" w:hAnsi="Montserrat"/>
        </w:rPr>
      </w:pPr>
      <w:r w:rsidRPr="00DC320C">
        <w:rPr>
          <w:rFonts w:ascii="Montserrat" w:hAnsi="Montserrat"/>
        </w:rPr>
        <w:t>education</w:t>
      </w:r>
    </w:p>
    <w:tbl>
      <w:tblPr>
        <w:tblStyle w:val="ResumeTable"/>
        <w:tblW w:w="4061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7368"/>
      </w:tblGrid>
      <w:tr w:rsidR="00260D3F" w:rsidRPr="00DC320C" w14:paraId="1136B7B1" w14:textId="77777777" w:rsidTr="002A3045">
        <w:trPr>
          <w:trHeight w:val="459"/>
          <w:tblHeader/>
        </w:trPr>
        <w:tc>
          <w:tcPr>
            <w:tcW w:w="5000" w:type="pct"/>
          </w:tcPr>
          <w:p w14:paraId="0D47B964" w14:textId="77777777" w:rsidR="00260D3F" w:rsidRPr="00DC320C" w:rsidRDefault="00F17C52">
            <w:pPr>
              <w:rPr>
                <w:rFonts w:ascii="Montserrat" w:hAnsi="Montserrat"/>
                <w:b/>
              </w:rPr>
            </w:pPr>
            <w:r w:rsidRPr="00DC320C">
              <w:rPr>
                <w:rFonts w:ascii="Montserrat" w:hAnsi="Montserrat"/>
                <w:b/>
              </w:rPr>
              <w:t>University of Washington- Seattle, WA</w:t>
            </w:r>
          </w:p>
          <w:p w14:paraId="05EA8681" w14:textId="0350D026" w:rsidR="00F17C52" w:rsidRPr="00DC320C" w:rsidRDefault="00F17C52">
            <w:pPr>
              <w:rPr>
                <w:rFonts w:ascii="Montserrat" w:hAnsi="Montserrat"/>
              </w:rPr>
            </w:pPr>
            <w:r w:rsidRPr="00DC320C">
              <w:rPr>
                <w:rFonts w:ascii="Montserrat" w:hAnsi="Montserrat"/>
                <w:b/>
              </w:rPr>
              <w:t>Delhi Public School, R. K. Puram — New Delhi</w:t>
            </w:r>
            <w:r w:rsidRPr="00DC320C">
              <w:rPr>
                <w:rFonts w:ascii="Montserrat" w:hAnsi="Montserrat"/>
              </w:rPr>
              <w:t>,</w:t>
            </w:r>
            <w:r w:rsidRPr="00DC320C">
              <w:rPr>
                <w:rFonts w:ascii="Montserrat" w:hAnsi="Montserrat"/>
                <w:b/>
              </w:rPr>
              <w:t xml:space="preserve"> India</w:t>
            </w:r>
            <w:r w:rsidRPr="00DC320C">
              <w:rPr>
                <w:rFonts w:ascii="Montserrat" w:hAnsi="Montserrat"/>
              </w:rPr>
              <w:t xml:space="preserve">  </w:t>
            </w:r>
          </w:p>
        </w:tc>
      </w:tr>
      <w:tr w:rsidR="00D15CDB" w:rsidRPr="00DC320C" w14:paraId="7B2ED5D4" w14:textId="77777777" w:rsidTr="002A3045">
        <w:trPr>
          <w:trHeight w:val="459"/>
          <w:tblHeader/>
        </w:trPr>
        <w:tc>
          <w:tcPr>
            <w:tcW w:w="5000" w:type="pct"/>
          </w:tcPr>
          <w:p w14:paraId="776BBC97" w14:textId="77777777" w:rsidR="00D15CDB" w:rsidRPr="00DC320C" w:rsidRDefault="00D15CDB">
            <w:pPr>
              <w:rPr>
                <w:rFonts w:ascii="Montserrat" w:hAnsi="Montserrat"/>
                <w:b/>
              </w:rPr>
            </w:pPr>
            <w:bookmarkStart w:id="0" w:name="_GoBack"/>
            <w:bookmarkEnd w:id="0"/>
          </w:p>
        </w:tc>
      </w:tr>
    </w:tbl>
    <w:p w14:paraId="146F2A88" w14:textId="77777777" w:rsidR="002A3045" w:rsidRPr="00DC320C" w:rsidRDefault="002A3045" w:rsidP="002A3045">
      <w:pPr>
        <w:pStyle w:val="Heading1"/>
        <w:rPr>
          <w:rFonts w:ascii="Montserrat" w:hAnsi="Montserrat"/>
        </w:rPr>
      </w:pPr>
      <w:r>
        <w:rPr>
          <w:rFonts w:ascii="Montserrat" w:hAnsi="Montserrat"/>
        </w:rPr>
        <w:t>SOftware and skills</w:t>
      </w:r>
    </w:p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3600"/>
        <w:gridCol w:w="5472"/>
      </w:tblGrid>
      <w:tr w:rsidR="002A3045" w:rsidRPr="00DC320C" w14:paraId="07F58CD1" w14:textId="77777777" w:rsidTr="005C47C3">
        <w:trPr>
          <w:trHeight w:val="504"/>
          <w:tblHeader/>
        </w:trPr>
        <w:tc>
          <w:tcPr>
            <w:tcW w:w="1984" w:type="pct"/>
          </w:tcPr>
          <w:p w14:paraId="07BF66FF" w14:textId="77777777" w:rsidR="002A3045" w:rsidRPr="00CE45FC" w:rsidRDefault="002A3045" w:rsidP="005C47C3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Adobe Illustrator</w:t>
            </w:r>
          </w:p>
        </w:tc>
        <w:tc>
          <w:tcPr>
            <w:tcW w:w="3016" w:type="pct"/>
          </w:tcPr>
          <w:p w14:paraId="54DEF1F8" w14:textId="13D03E3C" w:rsidR="002A3045" w:rsidRPr="00DC320C" w:rsidRDefault="003E21C6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</w:rPr>
            </w:pPr>
            <w:r w:rsidRPr="00337CE0">
              <w:rPr>
                <w:rFonts w:ascii="Montserrat" w:hAnsi="Montserra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2EE86F" wp14:editId="5F46038A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25400</wp:posOffset>
                      </wp:positionV>
                      <wp:extent cx="2232660" cy="83820"/>
                      <wp:effectExtent l="0" t="0" r="15240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66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57CE1" id="Rectangle 2" o:spid="_x0000_s1026" style="position:absolute;margin-left:7.3pt;margin-top:2pt;width:175.8pt;height: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" fillcolor="#009dd9 [3205]" strokecolor="#004d6c [1605]" strokeweight="1pt"/>
                  </w:pict>
                </mc:Fallback>
              </mc:AlternateContent>
            </w:r>
            <w:r w:rsidR="002A3045" w:rsidRPr="00337CE0">
              <w:rPr>
                <w:rFonts w:ascii="Montserrat" w:hAnsi="Montserra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CDA4D" wp14:editId="36F04AC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-11430</wp:posOffset>
                      </wp:positionV>
                      <wp:extent cx="2491740" cy="137160"/>
                      <wp:effectExtent l="38100" t="38100" r="99060" b="1104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34DC49" id="Rectangle 1" o:spid="_x0000_s1026" style="position:absolute;margin-left:4.5pt;margin-top:-.9pt;width:196.2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2A3045" w:rsidRPr="00DC320C" w14:paraId="4ACB8D44" w14:textId="77777777" w:rsidTr="005C47C3">
        <w:trPr>
          <w:trHeight w:val="450"/>
          <w:tblHeader/>
        </w:trPr>
        <w:tc>
          <w:tcPr>
            <w:tcW w:w="1984" w:type="pct"/>
          </w:tcPr>
          <w:p w14:paraId="7227D99B" w14:textId="77777777" w:rsidR="002A3045" w:rsidRPr="00CE45FC" w:rsidRDefault="002A3045" w:rsidP="005C47C3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Adobe Photoshop</w:t>
            </w:r>
          </w:p>
        </w:tc>
        <w:tc>
          <w:tcPr>
            <w:tcW w:w="3016" w:type="pct"/>
          </w:tcPr>
          <w:p w14:paraId="7DD40B89" w14:textId="78281E0C" w:rsidR="002A3045" w:rsidRPr="00DC320C" w:rsidRDefault="003E21C6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EB1FA5" wp14:editId="0C20A8BE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36195</wp:posOffset>
                      </wp:positionV>
                      <wp:extent cx="2232660" cy="83820"/>
                      <wp:effectExtent l="0" t="0" r="1524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66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457DA" id="Rectangle 4" o:spid="_x0000_s1026" style="position:absolute;margin-left:7.3pt;margin-top:2.85pt;width:175.8pt;height: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" fillcolor="#009dd9 [3205]" strokecolor="#004d6c [1605]" strokeweight="1pt"/>
                  </w:pict>
                </mc:Fallback>
              </mc:AlternateContent>
            </w:r>
            <w:r w:rsidR="002A3045"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07FD04" wp14:editId="3615B6A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5715</wp:posOffset>
                      </wp:positionV>
                      <wp:extent cx="2491740" cy="137160"/>
                      <wp:effectExtent l="38100" t="38100" r="99060" b="1104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1AA62" id="Rectangle 3" o:spid="_x0000_s1026" style="position:absolute;margin-left:4.5pt;margin-top:.45pt;width:196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2A3045" w:rsidRPr="00DC320C" w14:paraId="3C252189" w14:textId="77777777" w:rsidTr="005C47C3">
        <w:trPr>
          <w:trHeight w:val="441"/>
          <w:tblHeader/>
        </w:trPr>
        <w:tc>
          <w:tcPr>
            <w:tcW w:w="1984" w:type="pct"/>
          </w:tcPr>
          <w:p w14:paraId="7DF74556" w14:textId="77777777" w:rsidR="002A3045" w:rsidRDefault="002A3045" w:rsidP="005C47C3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Adobe Animate</w:t>
            </w:r>
          </w:p>
        </w:tc>
        <w:tc>
          <w:tcPr>
            <w:tcW w:w="3016" w:type="pct"/>
          </w:tcPr>
          <w:p w14:paraId="122BFA11" w14:textId="77777777" w:rsidR="002A3045" w:rsidRPr="00DC320C" w:rsidRDefault="002A3045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FBA78E" wp14:editId="74A07DC0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20320</wp:posOffset>
                      </wp:positionV>
                      <wp:extent cx="1968500" cy="105410"/>
                      <wp:effectExtent l="0" t="0" r="12700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105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16F18" id="Rectangle 6" o:spid="_x0000_s1026" style="position:absolute;margin-left:7.3pt;margin-top:1.6pt;width:155pt;height: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" fillcolor="#009dd9 [3205]" strokecolor="#004d6c [1605]" strokeweight="1pt"/>
                  </w:pict>
                </mc:Fallback>
              </mc:AlternateContent>
            </w: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0AAE7" wp14:editId="399D57C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635</wp:posOffset>
                      </wp:positionV>
                      <wp:extent cx="2491740" cy="137160"/>
                      <wp:effectExtent l="38100" t="38100" r="99060" b="11049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8FA707" id="Rectangle 5" o:spid="_x0000_s1026" style="position:absolute;margin-left:4.5pt;margin-top:.05pt;width:196.2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2A3045" w:rsidRPr="00DC320C" w14:paraId="148876ED" w14:textId="77777777" w:rsidTr="005C47C3">
        <w:trPr>
          <w:trHeight w:val="297"/>
          <w:tblHeader/>
        </w:trPr>
        <w:tc>
          <w:tcPr>
            <w:tcW w:w="1984" w:type="pct"/>
          </w:tcPr>
          <w:p w14:paraId="778469EB" w14:textId="77777777" w:rsidR="002A3045" w:rsidRDefault="002A3045" w:rsidP="005C47C3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Python</w:t>
            </w:r>
          </w:p>
        </w:tc>
        <w:tc>
          <w:tcPr>
            <w:tcW w:w="3016" w:type="pct"/>
          </w:tcPr>
          <w:p w14:paraId="2DE064D1" w14:textId="77777777" w:rsidR="002A3045" w:rsidRPr="00337CE0" w:rsidRDefault="002A3045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  <w:noProof/>
              </w:rPr>
            </w:pPr>
            <w:r w:rsidRPr="001F3C83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D9E5C4" wp14:editId="71C3D10B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64770</wp:posOffset>
                      </wp:positionV>
                      <wp:extent cx="1860550" cy="82550"/>
                      <wp:effectExtent l="0" t="0" r="254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0" cy="82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70759" id="Rectangle 18" o:spid="_x0000_s1026" style="position:absolute;margin-left:7.3pt;margin-top:5.1pt;width:146.5pt;height: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" fillcolor="#009dd9 [3205]" strokecolor="#004d6c [1605]" strokeweight="1pt"/>
                  </w:pict>
                </mc:Fallback>
              </mc:AlternateContent>
            </w:r>
            <w:r w:rsidRPr="001F3C83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02129F" wp14:editId="014B1E29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37465</wp:posOffset>
                      </wp:positionV>
                      <wp:extent cx="2491740" cy="137160"/>
                      <wp:effectExtent l="38100" t="38100" r="99060" b="11049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AB4178" id="Rectangle 17" o:spid="_x0000_s1026" style="position:absolute;margin-left:4.5pt;margin-top:2.95pt;width:196.2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2A3045" w:rsidRPr="00DC320C" w14:paraId="5A07E280" w14:textId="77777777" w:rsidTr="005C47C3">
        <w:trPr>
          <w:trHeight w:val="297"/>
          <w:tblHeader/>
        </w:trPr>
        <w:tc>
          <w:tcPr>
            <w:tcW w:w="1984" w:type="pct"/>
          </w:tcPr>
          <w:p w14:paraId="52472322" w14:textId="77777777" w:rsidR="002A3045" w:rsidRDefault="002A3045" w:rsidP="005C47C3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Java</w:t>
            </w:r>
          </w:p>
        </w:tc>
        <w:tc>
          <w:tcPr>
            <w:tcW w:w="3016" w:type="pct"/>
          </w:tcPr>
          <w:p w14:paraId="0E1BC2AB" w14:textId="77777777" w:rsidR="002A3045" w:rsidRPr="00DC320C" w:rsidRDefault="002A3045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8206F4" wp14:editId="02A2767B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35560</wp:posOffset>
                      </wp:positionV>
                      <wp:extent cx="2080260" cy="76200"/>
                      <wp:effectExtent l="0" t="0" r="1524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026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755AA" id="Rectangle 8" o:spid="_x0000_s1026" style="position:absolute;margin-left:7.3pt;margin-top:2.8pt;width:163.8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" fillcolor="#009dd9 [3205]" strokecolor="#004d6c [1605]" strokeweight="1pt"/>
                  </w:pict>
                </mc:Fallback>
              </mc:AlternateContent>
            </w: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C647AD" wp14:editId="1A4EDB3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2540</wp:posOffset>
                      </wp:positionV>
                      <wp:extent cx="2491740" cy="137160"/>
                      <wp:effectExtent l="38100" t="38100" r="99060" b="11049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059A5" id="Rectangle 7" o:spid="_x0000_s1026" style="position:absolute;margin-left:4.5pt;margin-top:.2pt;width:196.2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2A3045" w:rsidRPr="00DC320C" w14:paraId="6A3A3028" w14:textId="77777777" w:rsidTr="005C47C3">
        <w:trPr>
          <w:trHeight w:val="333"/>
          <w:tblHeader/>
        </w:trPr>
        <w:tc>
          <w:tcPr>
            <w:tcW w:w="1984" w:type="pct"/>
          </w:tcPr>
          <w:p w14:paraId="7B89342B" w14:textId="77777777" w:rsidR="002A3045" w:rsidRDefault="002A3045" w:rsidP="005C47C3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C++</w:t>
            </w:r>
          </w:p>
        </w:tc>
        <w:tc>
          <w:tcPr>
            <w:tcW w:w="3016" w:type="pct"/>
          </w:tcPr>
          <w:p w14:paraId="59A3567F" w14:textId="42167FBF" w:rsidR="002A3045" w:rsidRPr="00DC320C" w:rsidRDefault="003E21C6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B9F605" wp14:editId="7764A4AD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39370</wp:posOffset>
                      </wp:positionV>
                      <wp:extent cx="2057400" cy="762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773E3" id="Rectangle 10" o:spid="_x0000_s1026" style="position:absolute;margin-left:7.6pt;margin-top:3.1pt;width:162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" fillcolor="#009dd9 [3205]" strokecolor="#004d6c [1605]" strokeweight="1pt"/>
                  </w:pict>
                </mc:Fallback>
              </mc:AlternateContent>
            </w:r>
            <w:r w:rsidR="002A3045"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BAB829" wp14:editId="742F8765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5080</wp:posOffset>
                      </wp:positionV>
                      <wp:extent cx="2491740" cy="137160"/>
                      <wp:effectExtent l="38100" t="38100" r="99060" b="1104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676D4D" id="Rectangle 9" o:spid="_x0000_s1026" style="position:absolute;margin-left:4.3pt;margin-top:.4pt;width:196.2pt;height:1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2A3045" w:rsidRPr="00DC320C" w14:paraId="2DBCD748" w14:textId="77777777" w:rsidTr="005C47C3">
        <w:trPr>
          <w:trHeight w:val="279"/>
          <w:tblHeader/>
        </w:trPr>
        <w:tc>
          <w:tcPr>
            <w:tcW w:w="1984" w:type="pct"/>
          </w:tcPr>
          <w:p w14:paraId="55566F8F" w14:textId="09136684" w:rsidR="002A3045" w:rsidRDefault="002A3045" w:rsidP="005C47C3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HTML</w:t>
            </w:r>
            <w:r w:rsidR="00A83F7F"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, CSS</w:t>
            </w:r>
            <w:r w:rsidR="00DD53C1"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, CSS3</w:t>
            </w:r>
          </w:p>
        </w:tc>
        <w:tc>
          <w:tcPr>
            <w:tcW w:w="3016" w:type="pct"/>
          </w:tcPr>
          <w:p w14:paraId="7002928B" w14:textId="77777777" w:rsidR="002A3045" w:rsidRPr="00DC320C" w:rsidRDefault="002A3045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B1B699" wp14:editId="30E557BF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37465</wp:posOffset>
                      </wp:positionV>
                      <wp:extent cx="2232660" cy="83820"/>
                      <wp:effectExtent l="0" t="0" r="15240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66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CA54A" id="Rectangle 12" o:spid="_x0000_s1026" style="position:absolute;margin-left:7pt;margin-top:2.95pt;width:175.8pt;height: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" fillcolor="#009dd9 [3205]" strokecolor="#004d6c [1605]" strokeweight="1pt"/>
                  </w:pict>
                </mc:Fallback>
              </mc:AlternateContent>
            </w:r>
            <w:r w:rsidRPr="00337CE0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E7D6BF" wp14:editId="40B056EC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6985</wp:posOffset>
                      </wp:positionV>
                      <wp:extent cx="2491740" cy="137160"/>
                      <wp:effectExtent l="38100" t="38100" r="99060" b="11049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2DB69" id="Rectangle 11" o:spid="_x0000_s1026" style="position:absolute;margin-left:4.2pt;margin-top:.55pt;width:196.2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2A3045" w:rsidRPr="00DC320C" w14:paraId="590D70D3" w14:textId="77777777" w:rsidTr="005C47C3">
        <w:trPr>
          <w:trHeight w:val="837"/>
          <w:tblHeader/>
        </w:trPr>
        <w:tc>
          <w:tcPr>
            <w:tcW w:w="1984" w:type="pct"/>
          </w:tcPr>
          <w:p w14:paraId="7B82395F" w14:textId="1EB42663" w:rsidR="002A3045" w:rsidRDefault="003E21C6" w:rsidP="005C47C3">
            <w:pPr>
              <w:pStyle w:val="Date"/>
              <w:tabs>
                <w:tab w:val="left" w:pos="960"/>
              </w:tabs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MATLAB</w:t>
            </w:r>
          </w:p>
          <w:p w14:paraId="24DB3920" w14:textId="77777777" w:rsidR="002A3045" w:rsidRDefault="002A3045" w:rsidP="002A3045"/>
          <w:p w14:paraId="5A3B3273" w14:textId="77777777" w:rsidR="002A3045" w:rsidRDefault="002A3045" w:rsidP="002A3045"/>
          <w:p w14:paraId="4B208DB1" w14:textId="77777777" w:rsidR="002A3045" w:rsidRDefault="002A3045" w:rsidP="002A3045"/>
          <w:p w14:paraId="4E353FD5" w14:textId="49869D3B" w:rsidR="002A3045" w:rsidRPr="002A3045" w:rsidRDefault="002A3045" w:rsidP="002A3045"/>
        </w:tc>
        <w:tc>
          <w:tcPr>
            <w:tcW w:w="3016" w:type="pct"/>
          </w:tcPr>
          <w:p w14:paraId="6BDEAFDC" w14:textId="77777777" w:rsidR="002A3045" w:rsidRPr="00337CE0" w:rsidRDefault="003E21C6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  <w:noProof/>
              </w:rPr>
            </w:pPr>
            <w:r w:rsidRPr="003E21C6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83E134" wp14:editId="10AC8252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74295</wp:posOffset>
                      </wp:positionV>
                      <wp:extent cx="1758950" cy="77470"/>
                      <wp:effectExtent l="0" t="0" r="12700" b="177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77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18BCE" id="Rectangle 16" o:spid="_x0000_s1026" style="position:absolute;margin-left:7.3pt;margin-top:5.85pt;width:138.5pt;height: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" fillcolor="#009dd9 [3205]" strokecolor="#004d6c [1605]" strokeweight="1pt"/>
                  </w:pict>
                </mc:Fallback>
              </mc:AlternateContent>
            </w:r>
            <w:r w:rsidRPr="003E21C6">
              <w:rPr>
                <w:rFonts w:ascii="Montserrat" w:hAnsi="Montserra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D06B2E7" wp14:editId="5B7C320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38735</wp:posOffset>
                      </wp:positionV>
                      <wp:extent cx="2491740" cy="137160"/>
                      <wp:effectExtent l="38100" t="38100" r="99060" b="1104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05E292" id="Rectangle 15" o:spid="_x0000_s1026" style="position:absolute;margin-left:4.5pt;margin-top:3.05pt;width:196.2pt;height:1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" fillcolor="black [3200]" strokecolor="white [3201]" strokeweight="1.5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</w:tc>
      </w:tr>
      <w:tr w:rsidR="00A724A8" w:rsidRPr="00DC320C" w14:paraId="19BB752E" w14:textId="77777777" w:rsidTr="005C47C3">
        <w:trPr>
          <w:trHeight w:val="837"/>
          <w:tblHeader/>
        </w:trPr>
        <w:tc>
          <w:tcPr>
            <w:tcW w:w="1984" w:type="pct"/>
          </w:tcPr>
          <w:p w14:paraId="42E1239A" w14:textId="77777777" w:rsidR="00A724A8" w:rsidRDefault="00A724A8" w:rsidP="005C47C3">
            <w:pPr>
              <w:pStyle w:val="Date"/>
              <w:tabs>
                <w:tab w:val="left" w:pos="960"/>
              </w:tabs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</w:p>
          <w:p w14:paraId="25296BDD" w14:textId="77777777" w:rsidR="00A724A8" w:rsidRDefault="00A724A8" w:rsidP="00A724A8"/>
          <w:p w14:paraId="606FA275" w14:textId="77777777" w:rsidR="00A724A8" w:rsidRDefault="00A724A8" w:rsidP="00A724A8"/>
          <w:p w14:paraId="5B45C87F" w14:textId="411BBEB3" w:rsidR="00A724A8" w:rsidRPr="00A724A8" w:rsidRDefault="00A724A8" w:rsidP="00A724A8"/>
        </w:tc>
        <w:tc>
          <w:tcPr>
            <w:tcW w:w="3016" w:type="pct"/>
          </w:tcPr>
          <w:p w14:paraId="1F299811" w14:textId="77777777" w:rsidR="00A724A8" w:rsidRPr="003E21C6" w:rsidRDefault="00A724A8" w:rsidP="005C47C3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  <w:noProof/>
              </w:rPr>
            </w:pPr>
          </w:p>
        </w:tc>
      </w:tr>
    </w:tbl>
    <w:p w14:paraId="5C224B9D" w14:textId="77777777" w:rsidR="00607662" w:rsidRDefault="00607662" w:rsidP="00F17C52">
      <w:pPr>
        <w:pStyle w:val="Heading1"/>
        <w:rPr>
          <w:rFonts w:ascii="Montserrat" w:hAnsi="Montserrat"/>
        </w:rPr>
      </w:pPr>
    </w:p>
    <w:p w14:paraId="7B31B6F2" w14:textId="2A3C0897" w:rsidR="00F17C52" w:rsidRDefault="00F17C52" w:rsidP="00F17C52">
      <w:pPr>
        <w:pStyle w:val="Heading1"/>
        <w:rPr>
          <w:rFonts w:ascii="Montserrat" w:hAnsi="Montserrat"/>
        </w:rPr>
      </w:pPr>
      <w:r w:rsidRPr="00DC320C">
        <w:rPr>
          <w:rFonts w:ascii="Montserrat" w:hAnsi="Montserrat"/>
        </w:rPr>
        <w:t>volunteer and paid work experience</w:t>
      </w:r>
    </w:p>
    <w:p w14:paraId="7C619AB7" w14:textId="77777777" w:rsidR="001F3C83" w:rsidRPr="001F3C83" w:rsidRDefault="001F3C83" w:rsidP="001F3C83"/>
    <w:tbl>
      <w:tblPr>
        <w:tblStyle w:val="ResumeTable"/>
        <w:tblW w:w="5407" w:type="pct"/>
        <w:tblLook w:val="0600" w:firstRow="0" w:lastRow="0" w:firstColumn="0" w:lastColumn="0" w:noHBand="1" w:noVBand="1"/>
        <w:tblDescription w:val="Experience table"/>
      </w:tblPr>
      <w:tblGrid>
        <w:gridCol w:w="1980"/>
        <w:gridCol w:w="7830"/>
      </w:tblGrid>
      <w:tr w:rsidR="001F3C83" w:rsidRPr="00DC320C" w14:paraId="1752DA37" w14:textId="77777777" w:rsidTr="006F655E">
        <w:trPr>
          <w:tblHeader/>
        </w:trPr>
        <w:tc>
          <w:tcPr>
            <w:tcW w:w="1009" w:type="pct"/>
          </w:tcPr>
          <w:p w14:paraId="7F72077B" w14:textId="0648A2F4" w:rsidR="001F3C83" w:rsidRPr="00F9565A" w:rsidRDefault="001F3C83" w:rsidP="00843164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January 2019 - Present</w:t>
            </w:r>
          </w:p>
        </w:tc>
        <w:tc>
          <w:tcPr>
            <w:tcW w:w="3991" w:type="pct"/>
          </w:tcPr>
          <w:p w14:paraId="52F989BB" w14:textId="77777777" w:rsidR="001F3C83" w:rsidRDefault="001F3C83" w:rsidP="00297EBC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</w:rPr>
              <w:t xml:space="preserve">Research volunteer, </w:t>
            </w:r>
            <w:r>
              <w:rPr>
                <w:rFonts w:ascii="Montserrat" w:hAnsi="Montserrat"/>
                <w:b/>
              </w:rPr>
              <w:t>Seattle Children’s Innovation and Technology Lab</w:t>
            </w:r>
          </w:p>
          <w:p w14:paraId="21426109" w14:textId="1D590683" w:rsidR="001F3C83" w:rsidRPr="002A3045" w:rsidRDefault="001F3C83" w:rsidP="001F3C83">
            <w:pPr>
              <w:pStyle w:val="ListBullet"/>
              <w:rPr>
                <w:rFonts w:ascii="Montserrat" w:hAnsi="Montserrat"/>
                <w:sz w:val="16"/>
                <w:szCs w:val="16"/>
              </w:rPr>
            </w:pPr>
            <w:r w:rsidRPr="002A3045">
              <w:rPr>
                <w:rFonts w:ascii="Montserrat" w:hAnsi="Montserrat"/>
                <w:sz w:val="16"/>
                <w:szCs w:val="16"/>
              </w:rPr>
              <w:t>Creating technological solutions to help children with Autism Spectrum Disorder</w:t>
            </w:r>
          </w:p>
          <w:p w14:paraId="5495F131" w14:textId="75C4E383" w:rsidR="001F3C83" w:rsidRPr="001F3C83" w:rsidRDefault="001F3C83" w:rsidP="001F3C83">
            <w:pPr>
              <w:pStyle w:val="ListBullet"/>
              <w:rPr>
                <w:rFonts w:ascii="Montserrat" w:hAnsi="Montserrat"/>
              </w:rPr>
            </w:pPr>
            <w:r w:rsidRPr="002A3045">
              <w:rPr>
                <w:rFonts w:ascii="Montserrat" w:hAnsi="Montserrat"/>
                <w:sz w:val="16"/>
                <w:szCs w:val="16"/>
              </w:rPr>
              <w:t>Current project: Using Microsoft HoloLens 2 to detect and predict emotions on people in real time</w:t>
            </w:r>
          </w:p>
        </w:tc>
      </w:tr>
      <w:tr w:rsidR="00824FE8" w:rsidRPr="00DC320C" w14:paraId="5C7C988D" w14:textId="77777777" w:rsidTr="006F655E">
        <w:tc>
          <w:tcPr>
            <w:tcW w:w="1009" w:type="pct"/>
          </w:tcPr>
          <w:p w14:paraId="0DECFB88" w14:textId="1ED92E0E" w:rsidR="00824FE8" w:rsidRPr="00F9565A" w:rsidRDefault="00824FE8" w:rsidP="00843164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 w:rsidRPr="00F9565A"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2016</w:t>
            </w:r>
          </w:p>
        </w:tc>
        <w:tc>
          <w:tcPr>
            <w:tcW w:w="3991" w:type="pct"/>
          </w:tcPr>
          <w:p w14:paraId="577A4468" w14:textId="77777777" w:rsidR="00824FE8" w:rsidRPr="00DC320C" w:rsidRDefault="00824FE8" w:rsidP="00297EBC">
            <w:pPr>
              <w:rPr>
                <w:rFonts w:ascii="Montserrat" w:hAnsi="Montserrat"/>
              </w:rPr>
            </w:pPr>
            <w:r w:rsidRPr="00DC320C">
              <w:rPr>
                <w:rFonts w:ascii="Montserrat" w:hAnsi="Montserrat"/>
              </w:rPr>
              <w:t>Freelancer</w:t>
            </w:r>
            <w:r w:rsidRPr="00F9565A">
              <w:rPr>
                <w:rFonts w:ascii="Montserrat" w:hAnsi="Montserrat"/>
                <w:color w:val="0075A2" w:themeColor="accent2" w:themeShade="BF"/>
              </w:rPr>
              <w:t xml:space="preserve">, </w:t>
            </w:r>
            <w:r w:rsidRPr="007076D2">
              <w:rPr>
                <w:rFonts w:ascii="Montserrat" w:hAnsi="Montserrat"/>
                <w:b/>
                <w:i/>
              </w:rPr>
              <w:t xml:space="preserve">Snapchat </w:t>
            </w:r>
            <w:r w:rsidRPr="007076D2">
              <w:rPr>
                <w:rStyle w:val="Emphasis"/>
                <w:rFonts w:ascii="Montserrat" w:hAnsi="Montserrat"/>
                <w:b/>
                <w:i w:val="0"/>
                <w:color w:val="auto"/>
              </w:rPr>
              <w:t>and How Stuff Works</w:t>
            </w:r>
          </w:p>
          <w:p w14:paraId="4385FBEE" w14:textId="77777777" w:rsidR="00824FE8" w:rsidRDefault="00824FE8" w:rsidP="004841DC">
            <w:pPr>
              <w:pStyle w:val="ListBullet"/>
              <w:rPr>
                <w:rFonts w:ascii="Montserrat" w:hAnsi="Montserrat"/>
                <w:sz w:val="16"/>
                <w:szCs w:val="16"/>
              </w:rPr>
            </w:pPr>
            <w:r w:rsidRPr="002A3045">
              <w:rPr>
                <w:rFonts w:ascii="Montserrat" w:hAnsi="Montserrat"/>
                <w:sz w:val="16"/>
                <w:szCs w:val="16"/>
              </w:rPr>
              <w:t>Create Ad sets for How Stuff Works quizzes using Adobe Animate</w:t>
            </w:r>
          </w:p>
          <w:p w14:paraId="089F25DF" w14:textId="570A5C5B" w:rsidR="003E21C6" w:rsidRPr="002A3045" w:rsidRDefault="003E21C6" w:rsidP="004841DC">
            <w:pPr>
              <w:pStyle w:val="ListBullet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38B21605" w14:textId="77777777" w:rsidR="004841DC" w:rsidRPr="00DC320C" w:rsidRDefault="00DC320C" w:rsidP="004841DC">
      <w:pPr>
        <w:pStyle w:val="Heading1"/>
        <w:rPr>
          <w:rFonts w:ascii="Montserrat" w:hAnsi="Montserrat"/>
        </w:rPr>
      </w:pPr>
      <w:r w:rsidRPr="00DC320C">
        <w:rPr>
          <w:rFonts w:ascii="Montserrat" w:hAnsi="Montserrat"/>
        </w:rPr>
        <w:t>achievements</w:t>
      </w:r>
    </w:p>
    <w:tbl>
      <w:tblPr>
        <w:tblStyle w:val="ResumeTable"/>
        <w:tblW w:w="5400" w:type="pct"/>
        <w:tblLook w:val="0600" w:firstRow="0" w:lastRow="0" w:firstColumn="0" w:lastColumn="0" w:noHBand="1" w:noVBand="1"/>
      </w:tblPr>
      <w:tblGrid>
        <w:gridCol w:w="1781"/>
        <w:gridCol w:w="8017"/>
      </w:tblGrid>
      <w:tr w:rsidR="004841DC" w:rsidRPr="00DC320C" w14:paraId="47D42241" w14:textId="77777777" w:rsidTr="002A3045">
        <w:trPr>
          <w:trHeight w:val="1355"/>
          <w:tblHeader/>
        </w:trPr>
        <w:tc>
          <w:tcPr>
            <w:tcW w:w="909" w:type="pct"/>
          </w:tcPr>
          <w:p w14:paraId="23037E42" w14:textId="77777777" w:rsidR="004841DC" w:rsidRPr="00F9565A" w:rsidRDefault="004841DC" w:rsidP="008048F6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 w:rsidRPr="00F9565A"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April 2016</w:t>
            </w:r>
          </w:p>
          <w:p w14:paraId="580F658B" w14:textId="77777777" w:rsidR="004841DC" w:rsidRPr="00F9565A" w:rsidRDefault="004841DC" w:rsidP="008048F6">
            <w:pPr>
              <w:rPr>
                <w:rFonts w:ascii="Montserrat" w:hAnsi="Montserrat"/>
                <w:color w:val="0075A2" w:themeColor="accent2" w:themeShade="BF"/>
              </w:rPr>
            </w:pPr>
          </w:p>
          <w:p w14:paraId="61B76ED8" w14:textId="77777777" w:rsidR="004841DC" w:rsidRPr="00F9565A" w:rsidRDefault="004841DC" w:rsidP="008048F6">
            <w:pPr>
              <w:rPr>
                <w:rFonts w:ascii="Montserrat" w:hAnsi="Montserrat"/>
                <w:color w:val="0075A2" w:themeColor="accent2" w:themeShade="BF"/>
              </w:rPr>
            </w:pPr>
          </w:p>
        </w:tc>
        <w:tc>
          <w:tcPr>
            <w:tcW w:w="4091" w:type="pct"/>
          </w:tcPr>
          <w:p w14:paraId="55243D25" w14:textId="77777777" w:rsidR="004841DC" w:rsidRPr="00DC320C" w:rsidRDefault="004841DC" w:rsidP="004841DC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DC320C">
              <w:rPr>
                <w:rFonts w:ascii="Montserrat" w:hAnsi="Montserrat"/>
                <w:b/>
              </w:rPr>
              <w:t>Coursera course</w:t>
            </w:r>
          </w:p>
          <w:p w14:paraId="6A4A84C3" w14:textId="77777777" w:rsidR="004841DC" w:rsidRPr="002A3045" w:rsidRDefault="004841DC" w:rsidP="004841DC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sz w:val="16"/>
                <w:szCs w:val="16"/>
              </w:rPr>
            </w:pPr>
            <w:r w:rsidRPr="002A3045">
              <w:rPr>
                <w:rFonts w:ascii="Montserrat" w:hAnsi="Montserrat"/>
                <w:sz w:val="16"/>
                <w:szCs w:val="16"/>
              </w:rPr>
              <w:t>Completed the Programming Foundations with JavaScript, HTML and CSS (Duke University) course with 93.6%.</w:t>
            </w:r>
          </w:p>
        </w:tc>
      </w:tr>
      <w:tr w:rsidR="004841DC" w:rsidRPr="00DC320C" w14:paraId="17135C8C" w14:textId="77777777" w:rsidTr="002A3045">
        <w:trPr>
          <w:trHeight w:val="1041"/>
          <w:tblHeader/>
        </w:trPr>
        <w:tc>
          <w:tcPr>
            <w:tcW w:w="909" w:type="pct"/>
          </w:tcPr>
          <w:p w14:paraId="3032E34B" w14:textId="77777777" w:rsidR="004841DC" w:rsidRPr="00F9565A" w:rsidRDefault="004841DC" w:rsidP="008048F6">
            <w:pPr>
              <w:pStyle w:val="Date"/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</w:pPr>
            <w:r w:rsidRPr="00F9565A"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June 2016</w:t>
            </w:r>
          </w:p>
        </w:tc>
        <w:tc>
          <w:tcPr>
            <w:tcW w:w="4091" w:type="pct"/>
          </w:tcPr>
          <w:p w14:paraId="2B467942" w14:textId="77777777" w:rsidR="00DC320C" w:rsidRPr="00DC320C" w:rsidRDefault="00DC320C" w:rsidP="004841DC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DC320C">
              <w:rPr>
                <w:rFonts w:ascii="Montserrat" w:hAnsi="Montserrat"/>
                <w:b/>
              </w:rPr>
              <w:t>National Competition Winner</w:t>
            </w:r>
          </w:p>
          <w:p w14:paraId="626147B0" w14:textId="77777777" w:rsidR="004841DC" w:rsidRDefault="004841DC" w:rsidP="004841DC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sz w:val="16"/>
                <w:szCs w:val="16"/>
              </w:rPr>
            </w:pPr>
            <w:r w:rsidRPr="002A3045">
              <w:rPr>
                <w:rFonts w:ascii="Montserrat" w:hAnsi="Montserrat"/>
                <w:sz w:val="16"/>
                <w:szCs w:val="16"/>
              </w:rPr>
              <w:t>2nd Prize in Graphic Design Competition in National Online Creative Technology Competition organized by Adobe Camp K12</w:t>
            </w:r>
          </w:p>
          <w:p w14:paraId="49A6979E" w14:textId="061EB062" w:rsidR="003E21C6" w:rsidRPr="002A3045" w:rsidRDefault="003E21C6" w:rsidP="004841DC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sz w:val="16"/>
                <w:szCs w:val="16"/>
              </w:rPr>
            </w:pPr>
          </w:p>
        </w:tc>
      </w:tr>
    </w:tbl>
    <w:sdt>
      <w:sdtPr>
        <w:rPr>
          <w:rFonts w:ascii="Montserrat" w:hAnsi="Montserrat"/>
        </w:rPr>
        <w:alias w:val="Leadership heading:"/>
        <w:tag w:val="Leadership heading:"/>
        <w:id w:val="-597258693"/>
        <w:placeholder>
          <w:docPart w:val="E629C7F427B44713B8C945F14ADB9A40"/>
        </w:placeholder>
        <w:temporary/>
        <w:showingPlcHdr/>
        <w15:appearance w15:val="hidden"/>
      </w:sdtPr>
      <w:sdtEndPr/>
      <w:sdtContent>
        <w:p w14:paraId="3A8CED97" w14:textId="77777777" w:rsidR="00DC320C" w:rsidRPr="00DC320C" w:rsidRDefault="00DC320C" w:rsidP="00DC320C">
          <w:pPr>
            <w:pStyle w:val="Heading1"/>
            <w:rPr>
              <w:rFonts w:ascii="Montserrat" w:hAnsi="Montserrat"/>
            </w:rPr>
          </w:pPr>
          <w:r w:rsidRPr="00DC320C">
            <w:rPr>
              <w:rFonts w:ascii="Montserrat" w:hAnsi="Montserrat"/>
            </w:rPr>
            <w:t>Leadership</w:t>
          </w:r>
        </w:p>
      </w:sdtContent>
    </w:sdt>
    <w:tbl>
      <w:tblPr>
        <w:tblStyle w:val="ResumeTable"/>
        <w:tblW w:w="5506" w:type="pct"/>
        <w:tblLook w:val="0600" w:firstRow="0" w:lastRow="0" w:firstColumn="0" w:lastColumn="0" w:noHBand="1" w:noVBand="1"/>
      </w:tblPr>
      <w:tblGrid>
        <w:gridCol w:w="1800"/>
        <w:gridCol w:w="8190"/>
      </w:tblGrid>
      <w:tr w:rsidR="006F655E" w:rsidRPr="00DC320C" w14:paraId="58724CAA" w14:textId="77777777" w:rsidTr="002A3045">
        <w:trPr>
          <w:trHeight w:val="837"/>
          <w:tblHeader/>
        </w:trPr>
        <w:tc>
          <w:tcPr>
            <w:tcW w:w="901" w:type="pct"/>
          </w:tcPr>
          <w:p w14:paraId="1321B5B1" w14:textId="2A9B731F" w:rsidR="006F655E" w:rsidRPr="00F9565A" w:rsidRDefault="006F655E" w:rsidP="008048F6">
            <w:pPr>
              <w:rPr>
                <w:rFonts w:ascii="Montserrat" w:hAnsi="Montserrat"/>
                <w:color w:val="0075A2" w:themeColor="accent2" w:themeShade="BF"/>
              </w:rPr>
            </w:pPr>
            <w:r w:rsidRPr="00F9565A">
              <w:rPr>
                <w:rFonts w:ascii="Montserrat" w:hAnsi="Montserrat"/>
                <w:color w:val="0075A2" w:themeColor="accent2" w:themeShade="BF"/>
                <w:sz w:val="20"/>
                <w:szCs w:val="20"/>
              </w:rPr>
              <w:t>April 2018 – Present</w:t>
            </w:r>
          </w:p>
        </w:tc>
        <w:tc>
          <w:tcPr>
            <w:tcW w:w="4099" w:type="pct"/>
          </w:tcPr>
          <w:p w14:paraId="0BA7E2BC" w14:textId="77777777" w:rsidR="006F655E" w:rsidRPr="00DC320C" w:rsidRDefault="006F655E" w:rsidP="00EE1890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b/>
              </w:rPr>
            </w:pPr>
            <w:r w:rsidRPr="00DC320C">
              <w:rPr>
                <w:rFonts w:ascii="Montserrat" w:hAnsi="Montserrat"/>
                <w:b/>
              </w:rPr>
              <w:t>Graphic Designer at MHEA</w:t>
            </w:r>
          </w:p>
          <w:p w14:paraId="3DEA169D" w14:textId="2CF5F8DD" w:rsidR="006F655E" w:rsidRPr="002A3045" w:rsidRDefault="006F655E" w:rsidP="002A3045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Montserrat" w:hAnsi="Montserrat"/>
                <w:sz w:val="16"/>
                <w:szCs w:val="16"/>
              </w:rPr>
            </w:pPr>
            <w:r w:rsidRPr="002A3045">
              <w:rPr>
                <w:rFonts w:ascii="Montserrat" w:hAnsi="Montserrat"/>
                <w:sz w:val="16"/>
                <w:szCs w:val="16"/>
              </w:rPr>
              <w:t xml:space="preserve">Part of the founding team of a student led initiative to spread </w:t>
            </w:r>
            <w:r w:rsidR="002A3045" w:rsidRPr="002A3045">
              <w:rPr>
                <w:rFonts w:ascii="Montserrat" w:hAnsi="Montserrat"/>
                <w:sz w:val="16"/>
                <w:szCs w:val="16"/>
              </w:rPr>
              <w:t>awareness about</w:t>
            </w:r>
            <w:r w:rsidRPr="002A3045">
              <w:rPr>
                <w:rFonts w:ascii="Montserrat" w:hAnsi="Montserrat"/>
                <w:sz w:val="16"/>
                <w:szCs w:val="16"/>
              </w:rPr>
              <w:t xml:space="preserve"> mental health through workshops among youth in India.</w:t>
            </w:r>
          </w:p>
        </w:tc>
      </w:tr>
    </w:tbl>
    <w:p w14:paraId="31C1E697" w14:textId="77777777" w:rsidR="00260D3F" w:rsidRPr="00DC320C" w:rsidRDefault="00260D3F" w:rsidP="00F25533">
      <w:pPr>
        <w:rPr>
          <w:rFonts w:ascii="Montserrat" w:hAnsi="Montserrat"/>
        </w:rPr>
      </w:pPr>
    </w:p>
    <w:sectPr w:rsidR="00260D3F" w:rsidRPr="00DC320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37CCC" w14:textId="77777777" w:rsidR="002E34B8" w:rsidRDefault="002E34B8">
      <w:pPr>
        <w:spacing w:after="0"/>
      </w:pPr>
      <w:r>
        <w:separator/>
      </w:r>
    </w:p>
    <w:p w14:paraId="6D1773D3" w14:textId="77777777" w:rsidR="002E34B8" w:rsidRDefault="002E34B8"/>
  </w:endnote>
  <w:endnote w:type="continuationSeparator" w:id="0">
    <w:p w14:paraId="5CFC61C1" w14:textId="77777777" w:rsidR="002E34B8" w:rsidRDefault="002E34B8">
      <w:pPr>
        <w:spacing w:after="0"/>
      </w:pPr>
      <w:r>
        <w:continuationSeparator/>
      </w:r>
    </w:p>
    <w:p w14:paraId="593F1010" w14:textId="77777777" w:rsidR="002E34B8" w:rsidRDefault="002E3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ig Solid Bold Fil">
    <w:charset w:val="00"/>
    <w:family w:val="auto"/>
    <w:pitch w:val="variable"/>
    <w:sig w:usb0="80000023" w:usb1="0000200A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0E180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7476D" w14:textId="77777777" w:rsidR="002E34B8" w:rsidRDefault="002E34B8">
      <w:pPr>
        <w:spacing w:after="0"/>
      </w:pPr>
      <w:r>
        <w:separator/>
      </w:r>
    </w:p>
    <w:p w14:paraId="02BBFAD1" w14:textId="77777777" w:rsidR="002E34B8" w:rsidRDefault="002E34B8"/>
  </w:footnote>
  <w:footnote w:type="continuationSeparator" w:id="0">
    <w:p w14:paraId="7440F044" w14:textId="77777777" w:rsidR="002E34B8" w:rsidRDefault="002E34B8">
      <w:pPr>
        <w:spacing w:after="0"/>
      </w:pPr>
      <w:r>
        <w:continuationSeparator/>
      </w:r>
    </w:p>
    <w:p w14:paraId="7A4E47CC" w14:textId="77777777" w:rsidR="002E34B8" w:rsidRDefault="002E34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52"/>
    <w:rsid w:val="000C0CA7"/>
    <w:rsid w:val="000F2762"/>
    <w:rsid w:val="00126049"/>
    <w:rsid w:val="0014523F"/>
    <w:rsid w:val="001F3C83"/>
    <w:rsid w:val="00250403"/>
    <w:rsid w:val="00254924"/>
    <w:rsid w:val="002563E8"/>
    <w:rsid w:val="00260D3F"/>
    <w:rsid w:val="002A3045"/>
    <w:rsid w:val="002A7170"/>
    <w:rsid w:val="002E34B8"/>
    <w:rsid w:val="00337CE0"/>
    <w:rsid w:val="003E21C6"/>
    <w:rsid w:val="004827F9"/>
    <w:rsid w:val="004841DC"/>
    <w:rsid w:val="00515ADC"/>
    <w:rsid w:val="00595C9E"/>
    <w:rsid w:val="005C3FEC"/>
    <w:rsid w:val="00607662"/>
    <w:rsid w:val="00646FE4"/>
    <w:rsid w:val="00650306"/>
    <w:rsid w:val="00693B17"/>
    <w:rsid w:val="006B2120"/>
    <w:rsid w:val="006F6100"/>
    <w:rsid w:val="006F655E"/>
    <w:rsid w:val="007076D2"/>
    <w:rsid w:val="00735330"/>
    <w:rsid w:val="00762CE4"/>
    <w:rsid w:val="00797C46"/>
    <w:rsid w:val="0081200A"/>
    <w:rsid w:val="00824FE8"/>
    <w:rsid w:val="00843164"/>
    <w:rsid w:val="00854E7D"/>
    <w:rsid w:val="008551F7"/>
    <w:rsid w:val="0089785D"/>
    <w:rsid w:val="008B5DC0"/>
    <w:rsid w:val="008D335F"/>
    <w:rsid w:val="00931654"/>
    <w:rsid w:val="00A724A8"/>
    <w:rsid w:val="00A82DCC"/>
    <w:rsid w:val="00A83F7F"/>
    <w:rsid w:val="00B35E6D"/>
    <w:rsid w:val="00BC1259"/>
    <w:rsid w:val="00BF092E"/>
    <w:rsid w:val="00C02E26"/>
    <w:rsid w:val="00C067C5"/>
    <w:rsid w:val="00CC05D9"/>
    <w:rsid w:val="00CD7582"/>
    <w:rsid w:val="00CE45FC"/>
    <w:rsid w:val="00D0020C"/>
    <w:rsid w:val="00D06E8C"/>
    <w:rsid w:val="00D15CDB"/>
    <w:rsid w:val="00D65641"/>
    <w:rsid w:val="00D81F4E"/>
    <w:rsid w:val="00DC320C"/>
    <w:rsid w:val="00DD53C1"/>
    <w:rsid w:val="00E76367"/>
    <w:rsid w:val="00EE1890"/>
    <w:rsid w:val="00F17C52"/>
    <w:rsid w:val="00F25533"/>
    <w:rsid w:val="00F6077F"/>
    <w:rsid w:val="00F63B5F"/>
    <w:rsid w:val="00F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E820"/>
  <w15:chartTrackingRefBased/>
  <w15:docId w15:val="{E466AB29-9B56-44D3-965C-145A2768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5E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55E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8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978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785D"/>
    <w:rPr>
      <w:rFonts w:asciiTheme="majorHAnsi" w:eastAsiaTheme="majorEastAsia" w:hAnsiTheme="majorHAnsi" w:cstheme="majorBidi"/>
      <w:sz w:val="36"/>
      <w:szCs w:val="36"/>
    </w:rPr>
  </w:style>
  <w:style w:type="paragraph" w:styleId="ListBullet">
    <w:name w:val="List Bullet"/>
    <w:basedOn w:val="Normal"/>
    <w:uiPriority w:val="8"/>
    <w:unhideWhenUsed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rsid w:val="008B5DC0"/>
    <w:pPr>
      <w:spacing w:after="120"/>
      <w:ind w:right="144"/>
    </w:p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20"/>
    <w:qFormat/>
    <w:rsid w:val="0089785D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customStyle="1" w:styleId="ContactInfo">
    <w:name w:val="Contact Info"/>
    <w:basedOn w:val="Normal"/>
    <w:uiPriority w:val="2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5E"/>
    <w:rPr>
      <w:rFonts w:asciiTheme="majorHAnsi" w:eastAsiaTheme="majorEastAsia" w:hAnsiTheme="majorHAnsi" w:cstheme="majorBidi"/>
      <w:caps/>
      <w:spacing w:val="10"/>
      <w:sz w:val="2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0F6FC6" w:themeColor="accent1" w:shadow="1"/>
        <w:left w:val="single" w:sz="2" w:space="10" w:color="0F6FC6" w:themeColor="accent1" w:shadow="1"/>
        <w:bottom w:val="single" w:sz="2" w:space="10" w:color="0F6FC6" w:themeColor="accent1" w:shadow="1"/>
        <w:right w:val="single" w:sz="2" w:space="10" w:color="0F6FC6" w:themeColor="accent1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qFormat/>
    <w:rsid w:val="008978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85D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073763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5D"/>
    <w:rPr>
      <w:rFonts w:asciiTheme="majorHAnsi" w:eastAsiaTheme="majorEastAsia" w:hAnsiTheme="majorHAnsi" w:cstheme="majorBidi"/>
      <w:i/>
      <w:iCs/>
      <w:caps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9785D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5D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978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978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785D"/>
    <w:rPr>
      <w:rFonts w:asciiTheme="majorHAnsi" w:eastAsiaTheme="majorEastAsia" w:hAnsiTheme="majorHAnsi" w:cstheme="majorBidi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qFormat/>
    <w:rsid w:val="008978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85D"/>
    <w:rPr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9785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78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CC05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85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17C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78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ashm@uw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sh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29C7F427B44713B8C945F14ADB9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7AB9-3065-49C9-B87A-39FC4D1B56A3}"/>
      </w:docPartPr>
      <w:docPartBody>
        <w:p w:rsidR="0021330B" w:rsidRDefault="00360C96" w:rsidP="00360C96">
          <w:pPr>
            <w:pStyle w:val="E629C7F427B44713B8C945F14ADB9A40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ig Solid Bold Fil">
    <w:charset w:val="00"/>
    <w:family w:val="auto"/>
    <w:pitch w:val="variable"/>
    <w:sig w:usb0="80000023" w:usb1="0000200A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96"/>
    <w:rsid w:val="0021330B"/>
    <w:rsid w:val="00360C96"/>
    <w:rsid w:val="003E6AEC"/>
    <w:rsid w:val="00504D5D"/>
    <w:rsid w:val="005747A9"/>
    <w:rsid w:val="007F384F"/>
    <w:rsid w:val="00A44E7F"/>
    <w:rsid w:val="00AF7797"/>
    <w:rsid w:val="00EF2B97"/>
    <w:rsid w:val="00F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5DEA8288774E99A93AE69538BD07CB">
    <w:name w:val="615DEA8288774E99A93AE69538BD07CB"/>
  </w:style>
  <w:style w:type="paragraph" w:customStyle="1" w:styleId="8FECC0482E3E4C1C9F13D01389E533ED">
    <w:name w:val="8FECC0482E3E4C1C9F13D01389E533ED"/>
  </w:style>
  <w:style w:type="paragraph" w:customStyle="1" w:styleId="3FAF9445B2CF4EA09200354BBB3279B4">
    <w:name w:val="3FAF9445B2CF4EA09200354BBB3279B4"/>
  </w:style>
  <w:style w:type="paragraph" w:customStyle="1" w:styleId="D8FFC3C2F7C144EB9D4BC2E920853EFC">
    <w:name w:val="D8FFC3C2F7C144EB9D4BC2E920853EFC"/>
  </w:style>
  <w:style w:type="paragraph" w:customStyle="1" w:styleId="C0506B75E4AE46B3AED5DE690494F11D">
    <w:name w:val="C0506B75E4AE46B3AED5DE690494F11D"/>
  </w:style>
  <w:style w:type="paragraph" w:customStyle="1" w:styleId="AE8758C8DC334165A488E940AAC693B1">
    <w:name w:val="AE8758C8DC334165A488E940AAC693B1"/>
  </w:style>
  <w:style w:type="paragraph" w:customStyle="1" w:styleId="3258910086834DDBA1C320B65023D763">
    <w:name w:val="3258910086834DDBA1C320B65023D763"/>
  </w:style>
  <w:style w:type="paragraph" w:customStyle="1" w:styleId="E34156B00A9C4D3F8D003D6864EF8050">
    <w:name w:val="E34156B00A9C4D3F8D003D6864EF8050"/>
  </w:style>
  <w:style w:type="paragraph" w:customStyle="1" w:styleId="ED77DDC5A355461D98AD3D74BB98D53F">
    <w:name w:val="ED77DDC5A355461D98AD3D74BB98D53F"/>
  </w:style>
  <w:style w:type="paragraph" w:customStyle="1" w:styleId="A3437BE880F443FC9B5D0B4A62CED5D9">
    <w:name w:val="A3437BE880F443FC9B5D0B4A62CED5D9"/>
  </w:style>
  <w:style w:type="paragraph" w:customStyle="1" w:styleId="F6C3F440169B4E2CB1E193577D722273">
    <w:name w:val="F6C3F440169B4E2CB1E193577D722273"/>
  </w:style>
  <w:style w:type="paragraph" w:customStyle="1" w:styleId="D443207CAF334BD5A14039228A1EB287">
    <w:name w:val="D443207CAF334BD5A14039228A1EB287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EBB22820654D4EAB95C335E9E011949D">
    <w:name w:val="EBB22820654D4EAB95C335E9E011949D"/>
  </w:style>
  <w:style w:type="paragraph" w:customStyle="1" w:styleId="47C7FA364F764F3B811473FE08E56D60">
    <w:name w:val="47C7FA364F764F3B811473FE08E56D60"/>
  </w:style>
  <w:style w:type="paragraph" w:customStyle="1" w:styleId="BB5B8942AB1547EA9C6CA4F173B083D7">
    <w:name w:val="BB5B8942AB1547EA9C6CA4F173B083D7"/>
  </w:style>
  <w:style w:type="paragraph" w:customStyle="1" w:styleId="019145DEDA7245CD870D6B5B4E13C25D">
    <w:name w:val="019145DEDA7245CD870D6B5B4E13C25D"/>
  </w:style>
  <w:style w:type="paragraph" w:customStyle="1" w:styleId="BAC172526F1948B7B212B6C12631F1A2">
    <w:name w:val="BAC172526F1948B7B212B6C12631F1A2"/>
  </w:style>
  <w:style w:type="paragraph" w:customStyle="1" w:styleId="4A73F612559E473388AF84A6F38BD435">
    <w:name w:val="4A73F612559E473388AF84A6F38BD435"/>
  </w:style>
  <w:style w:type="paragraph" w:customStyle="1" w:styleId="B4F61516CF534B6FB03D82A74484F868">
    <w:name w:val="B4F61516CF534B6FB03D82A74484F868"/>
  </w:style>
  <w:style w:type="paragraph" w:customStyle="1" w:styleId="81B1C89611304D3B938EC688A8140620">
    <w:name w:val="81B1C89611304D3B938EC688A8140620"/>
  </w:style>
  <w:style w:type="paragraph" w:customStyle="1" w:styleId="304520B709964499AE7A935CCB1EC68D">
    <w:name w:val="304520B709964499AE7A935CCB1EC68D"/>
  </w:style>
  <w:style w:type="paragraph" w:customStyle="1" w:styleId="75492CE8D87F412887BE87B9A2D54977">
    <w:name w:val="75492CE8D87F412887BE87B9A2D54977"/>
  </w:style>
  <w:style w:type="paragraph" w:customStyle="1" w:styleId="61E850997A9E45E1A8EC13F122297BD2">
    <w:name w:val="61E850997A9E45E1A8EC13F122297BD2"/>
  </w:style>
  <w:style w:type="paragraph" w:customStyle="1" w:styleId="0979013F2DC643A99009B134F0108DF8">
    <w:name w:val="0979013F2DC643A99009B134F0108DF8"/>
  </w:style>
  <w:style w:type="paragraph" w:customStyle="1" w:styleId="EA0A7277E4BB4A1B8E63C1145B9468E8">
    <w:name w:val="EA0A7277E4BB4A1B8E63C1145B9468E8"/>
  </w:style>
  <w:style w:type="paragraph" w:customStyle="1" w:styleId="64F832F7106144359B1C248104081DC8">
    <w:name w:val="64F832F7106144359B1C248104081DC8"/>
  </w:style>
  <w:style w:type="paragraph" w:customStyle="1" w:styleId="BA65ACEF34324F1993E5298F4F906F53">
    <w:name w:val="BA65ACEF34324F1993E5298F4F906F53"/>
  </w:style>
  <w:style w:type="paragraph" w:customStyle="1" w:styleId="7411E0AE2349452EBECE1C11FF791DE3">
    <w:name w:val="7411E0AE2349452EBECE1C11FF791DE3"/>
  </w:style>
  <w:style w:type="paragraph" w:customStyle="1" w:styleId="B58F22B4D3FF4E5DB1023BF6B766FEFD">
    <w:name w:val="B58F22B4D3FF4E5DB1023BF6B766FEFD"/>
  </w:style>
  <w:style w:type="paragraph" w:customStyle="1" w:styleId="44BC9527115D4BB5B482EF53E32EE88E">
    <w:name w:val="44BC9527115D4BB5B482EF53E32EE88E"/>
    <w:rsid w:val="00360C96"/>
  </w:style>
  <w:style w:type="paragraph" w:customStyle="1" w:styleId="00F51DD56E014DF1BCB3655A2EF33668">
    <w:name w:val="00F51DD56E014DF1BCB3655A2EF33668"/>
    <w:rsid w:val="00360C96"/>
  </w:style>
  <w:style w:type="paragraph" w:customStyle="1" w:styleId="8CDA07D29CF14DC297A3F175C43EFC3F">
    <w:name w:val="8CDA07D29CF14DC297A3F175C43EFC3F"/>
    <w:rsid w:val="00360C96"/>
  </w:style>
  <w:style w:type="paragraph" w:customStyle="1" w:styleId="612D6C1BB16C47A189B6AAB04F3C0FCE">
    <w:name w:val="612D6C1BB16C47A189B6AAB04F3C0FCE"/>
    <w:rsid w:val="00360C96"/>
  </w:style>
  <w:style w:type="paragraph" w:customStyle="1" w:styleId="0E75B3120A8B46C19964C972DFCA7C82">
    <w:name w:val="0E75B3120A8B46C19964C972DFCA7C82"/>
    <w:rsid w:val="00360C96"/>
  </w:style>
  <w:style w:type="paragraph" w:customStyle="1" w:styleId="C8D1BAADC57F440989251BEE1187F765">
    <w:name w:val="C8D1BAADC57F440989251BEE1187F765"/>
    <w:rsid w:val="00360C96"/>
  </w:style>
  <w:style w:type="paragraph" w:customStyle="1" w:styleId="CEFF30C09AB54F129130E2C877763321">
    <w:name w:val="CEFF30C09AB54F129130E2C877763321"/>
    <w:rsid w:val="00360C96"/>
  </w:style>
  <w:style w:type="paragraph" w:customStyle="1" w:styleId="7DE89CD7135B4738ADB542A7BA256543">
    <w:name w:val="7DE89CD7135B4738ADB542A7BA256543"/>
    <w:rsid w:val="00360C96"/>
  </w:style>
  <w:style w:type="paragraph" w:customStyle="1" w:styleId="C7BFE76243584B6C87BC2DDECBCCA1E5">
    <w:name w:val="C7BFE76243584B6C87BC2DDECBCCA1E5"/>
    <w:rsid w:val="00360C96"/>
  </w:style>
  <w:style w:type="paragraph" w:customStyle="1" w:styleId="3540216DB29648F590EB41B2A6BE3A8E">
    <w:name w:val="3540216DB29648F590EB41B2A6BE3A8E"/>
    <w:rsid w:val="00360C96"/>
  </w:style>
  <w:style w:type="paragraph" w:customStyle="1" w:styleId="E629C7F427B44713B8C945F14ADB9A40">
    <w:name w:val="E629C7F427B44713B8C945F14ADB9A40"/>
    <w:rsid w:val="00360C96"/>
  </w:style>
  <w:style w:type="paragraph" w:customStyle="1" w:styleId="01A142C44E374A3A9205AA1FCCBCFE81">
    <w:name w:val="01A142C44E374A3A9205AA1FCCBCFE81"/>
    <w:rsid w:val="00213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2CEBCE-68F4-48FF-9A53-C1774166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106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Saasha</dc:creator>
  <cp:lastModifiedBy>Saasha Mor</cp:lastModifiedBy>
  <cp:revision>23</cp:revision>
  <dcterms:created xsi:type="dcterms:W3CDTF">2018-08-03T12:22:00Z</dcterms:created>
  <dcterms:modified xsi:type="dcterms:W3CDTF">2019-05-22T05:30:00Z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